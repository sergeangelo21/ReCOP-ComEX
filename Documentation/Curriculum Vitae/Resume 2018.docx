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631" w:rsidRDefault="00F21631" w:rsidP="00F21631">
      <w:pPr>
        <w:pStyle w:val="ContactInfo"/>
        <w:jc w:val="center"/>
        <w:rPr>
          <w:noProof/>
          <w:lang w:eastAsia="en-US"/>
        </w:rPr>
      </w:pPr>
      <w:bookmarkStart w:id="0" w:name="_GoBack"/>
      <w:bookmarkEnd w:id="0"/>
    </w:p>
    <w:p w:rsidR="00721CC5" w:rsidRDefault="00721CC5" w:rsidP="00F21631">
      <w:pPr>
        <w:pStyle w:val="ContactInfo"/>
        <w:jc w:val="center"/>
        <w:rPr>
          <w:noProof/>
          <w:lang w:eastAsia="en-US"/>
        </w:rPr>
      </w:pPr>
    </w:p>
    <w:p w:rsidR="00B0305D" w:rsidRDefault="00FD3800" w:rsidP="00F21631">
      <w:pPr>
        <w:pStyle w:val="ContactInfo"/>
        <w:jc w:val="center"/>
      </w:pPr>
      <w:sdt>
        <w:sdtPr>
          <w:alias w:val="Street Address"/>
          <w:tag w:val="Street Address"/>
          <w:id w:val="1415969137"/>
          <w:placeholder>
            <w:docPart w:val="9EE90D530309436BBE639260CD2B0BAB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723A77">
            <w:t>174 PADRE GOMEZ ST. BRGY 62-A</w:t>
          </w:r>
          <w:r w:rsidR="00F21631">
            <w:t>V</w:t>
          </w:r>
        </w:sdtContent>
      </w:sdt>
    </w:p>
    <w:sdt>
      <w:sdtPr>
        <w:alias w:val="Category"/>
        <w:tag w:val=""/>
        <w:id w:val="1543715586"/>
        <w:placeholder>
          <w:docPart w:val="865A2920626747A996CE3B3E9F60A818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B0305D" w:rsidRDefault="00723A77" w:rsidP="00723A77">
          <w:pPr>
            <w:pStyle w:val="ContactInfo"/>
            <w:jc w:val="center"/>
          </w:pPr>
          <w:r>
            <w:t>CAVITE CITY</w:t>
          </w:r>
        </w:p>
      </w:sdtContent>
    </w:sdt>
    <w:p w:rsidR="00B0305D" w:rsidRDefault="00FD3800" w:rsidP="00723A77">
      <w:pPr>
        <w:pStyle w:val="ContactInfo"/>
        <w:jc w:val="center"/>
      </w:pPr>
      <w:sdt>
        <w:sdtPr>
          <w:alias w:val="Telephone"/>
          <w:tag w:val="Telephone"/>
          <w:id w:val="599758962"/>
          <w:placeholder>
            <w:docPart w:val="1CEE5D85EF1D4C20BBFFC922E08D0BB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23A77">
            <w:t>+639053327291</w:t>
          </w:r>
        </w:sdtContent>
      </w:sdt>
    </w:p>
    <w:p w:rsidR="00B0305D" w:rsidRDefault="00723A77" w:rsidP="00723A77">
      <w:pPr>
        <w:pStyle w:val="ContactInfo"/>
        <w:jc w:val="center"/>
        <w:rPr>
          <w:rStyle w:val="Emphasis"/>
        </w:rPr>
      </w:pPr>
      <w:r>
        <w:rPr>
          <w:rStyle w:val="Emphasis"/>
        </w:rPr>
        <w:t>|</w:t>
      </w:r>
      <w:sdt>
        <w:sdtPr>
          <w:rPr>
            <w:rStyle w:val="Emphasis"/>
          </w:rPr>
          <w:alias w:val="Email"/>
          <w:tag w:val=""/>
          <w:id w:val="1889536063"/>
          <w:placeholder>
            <w:docPart w:val="F92371E11CB34F7D9D1A3C91EF30C905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>
          <w:rPr>
            <w:rStyle w:val="Emphasis"/>
          </w:rPr>
        </w:sdtEndPr>
        <w:sdtContent>
          <w:r>
            <w:rPr>
              <w:rStyle w:val="Emphasis"/>
            </w:rPr>
            <w:t>sotto16marie@gmail.com| sottomarieleen@yahoo.com</w:t>
          </w:r>
        </w:sdtContent>
      </w:sdt>
    </w:p>
    <w:p w:rsidR="00B0305D" w:rsidRPr="00721CC5" w:rsidRDefault="00FD3800" w:rsidP="00F21631">
      <w:pPr>
        <w:pStyle w:val="Name"/>
        <w:pBdr>
          <w:left w:val="single" w:sz="4" w:space="0" w:color="7E97AD" w:themeColor="accent1"/>
        </w:pBdr>
        <w:jc w:val="center"/>
        <w:rPr>
          <w:i/>
          <w:u w:val="single"/>
        </w:rPr>
      </w:pPr>
      <w:sdt>
        <w:sdtPr>
          <w:alias w:val="Your Name"/>
          <w:tag w:val=""/>
          <w:id w:val="1197042864"/>
          <w:placeholder>
            <w:docPart w:val="C5F3E205B4B14CF7AC03B64B34EE99E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23A77">
            <w:t>Marie Leen sigamata sotto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B0305D">
        <w:tc>
          <w:tcPr>
            <w:tcW w:w="1778" w:type="dxa"/>
          </w:tcPr>
          <w:p w:rsidR="00B0305D" w:rsidRDefault="007F43A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B0305D" w:rsidRDefault="00B0305D"/>
        </w:tc>
        <w:tc>
          <w:tcPr>
            <w:tcW w:w="7830" w:type="dxa"/>
          </w:tcPr>
          <w:p w:rsidR="00B0305D" w:rsidRDefault="00723A77" w:rsidP="00723A77">
            <w:pPr>
              <w:pStyle w:val="ResumeText"/>
            </w:pPr>
            <w:r>
              <w:t>To enhance my skills and capabilities in actual workplace.</w:t>
            </w:r>
          </w:p>
        </w:tc>
      </w:tr>
      <w:tr w:rsidR="00B0305D">
        <w:tc>
          <w:tcPr>
            <w:tcW w:w="1778" w:type="dxa"/>
          </w:tcPr>
          <w:p w:rsidR="00B0305D" w:rsidRDefault="007F43A9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B0305D" w:rsidRDefault="00B0305D"/>
        </w:tc>
        <w:tc>
          <w:tcPr>
            <w:tcW w:w="7830" w:type="dxa"/>
          </w:tcPr>
          <w:p w:rsidR="00723A77" w:rsidRDefault="00723A77" w:rsidP="00723A77">
            <w:pPr>
              <w:pStyle w:val="ResumeText"/>
              <w:numPr>
                <w:ilvl w:val="0"/>
                <w:numId w:val="1"/>
              </w:numPr>
            </w:pPr>
            <w:r>
              <w:t xml:space="preserve">Communication Skills </w:t>
            </w:r>
          </w:p>
          <w:p w:rsidR="00B0305D" w:rsidRDefault="00723A77" w:rsidP="00723A77">
            <w:pPr>
              <w:pStyle w:val="ResumeText"/>
              <w:numPr>
                <w:ilvl w:val="0"/>
                <w:numId w:val="1"/>
              </w:numPr>
            </w:pPr>
            <w:r>
              <w:t>Interpersonal Skills</w:t>
            </w:r>
          </w:p>
          <w:p w:rsidR="00723A77" w:rsidRDefault="00723A77" w:rsidP="00723A77">
            <w:pPr>
              <w:pStyle w:val="ResumeText"/>
              <w:numPr>
                <w:ilvl w:val="0"/>
                <w:numId w:val="1"/>
              </w:numPr>
            </w:pPr>
            <w:r>
              <w:t>Web Designing using HTML and CSS</w:t>
            </w:r>
          </w:p>
          <w:p w:rsidR="00723A77" w:rsidRDefault="00723A77" w:rsidP="00723A77">
            <w:pPr>
              <w:pStyle w:val="ResumeText"/>
              <w:numPr>
                <w:ilvl w:val="0"/>
                <w:numId w:val="1"/>
              </w:numPr>
            </w:pPr>
            <w:r>
              <w:t>Programming Language (HTML, Java, PHP, Visual Basic)</w:t>
            </w:r>
          </w:p>
          <w:p w:rsidR="00723A77" w:rsidRDefault="00723A77" w:rsidP="00723A77">
            <w:pPr>
              <w:pStyle w:val="ResumeText"/>
              <w:numPr>
                <w:ilvl w:val="0"/>
                <w:numId w:val="1"/>
              </w:numPr>
            </w:pPr>
            <w:r>
              <w:t>Adobe Photoshop (2017)</w:t>
            </w:r>
          </w:p>
          <w:p w:rsidR="00723A77" w:rsidRDefault="00723A77" w:rsidP="00723A77">
            <w:pPr>
              <w:pStyle w:val="ResumeText"/>
              <w:numPr>
                <w:ilvl w:val="0"/>
                <w:numId w:val="1"/>
              </w:numPr>
            </w:pPr>
            <w:r>
              <w:t>Microsoft Office (Word, Excel, PowerPoint)</w:t>
            </w:r>
          </w:p>
          <w:p w:rsidR="00723A77" w:rsidRDefault="00723A77" w:rsidP="00723A77">
            <w:pPr>
              <w:pStyle w:val="ResumeText"/>
            </w:pPr>
          </w:p>
        </w:tc>
      </w:tr>
      <w:tr w:rsidR="00B0305D">
        <w:tc>
          <w:tcPr>
            <w:tcW w:w="1778" w:type="dxa"/>
          </w:tcPr>
          <w:p w:rsidR="00B0305D" w:rsidRDefault="00723A77" w:rsidP="00723A77">
            <w:pPr>
              <w:pStyle w:val="Heading1"/>
              <w:jc w:val="center"/>
            </w:pPr>
            <w:r>
              <w:t>seminars attended</w:t>
            </w:r>
          </w:p>
        </w:tc>
        <w:tc>
          <w:tcPr>
            <w:tcW w:w="472" w:type="dxa"/>
          </w:tcPr>
          <w:p w:rsidR="00B0305D" w:rsidRDefault="00B0305D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438BF6E6444D4B8B8DBDB2D3A6A3AD6F"/>
                  </w:placeholder>
                </w:sdtPr>
                <w:sdtEndPr/>
                <w:sdtContent>
                  <w:p w:rsidR="00B0305D" w:rsidRPr="00363A4C" w:rsidRDefault="00363A4C" w:rsidP="00100131">
                    <w:pPr>
                      <w:pStyle w:val="Heading2"/>
                      <w:numPr>
                        <w:ilvl w:val="0"/>
                        <w:numId w:val="4"/>
                      </w:numPr>
                      <w:rPr>
                        <w:u w:val="single"/>
                      </w:rPr>
                    </w:pPr>
                    <w:r w:rsidRPr="00363A4C">
                      <w:rPr>
                        <w:u w:val="single"/>
                      </w:rPr>
                      <w:t xml:space="preserve">Tech tutor 9 </w:t>
                    </w:r>
                    <w:r w:rsidRPr="00363A4C">
                      <w:rPr>
                        <w:caps w:val="0"/>
                        <w:u w:val="single"/>
                      </w:rPr>
                      <w:t>– “Empowering Education in a Connected World”</w:t>
                    </w:r>
                  </w:p>
                  <w:p w:rsidR="00363A4C" w:rsidRDefault="00723A77" w:rsidP="00100131">
                    <w:pPr>
                      <w:pStyle w:val="ResumeText"/>
                      <w:ind w:left="720"/>
                    </w:pPr>
                    <w:r>
                      <w:t>September 27, 2017</w:t>
                    </w:r>
                  </w:p>
                  <w:p w:rsidR="00B0305D" w:rsidRDefault="00723A77" w:rsidP="00100131">
                    <w:pPr>
                      <w:pStyle w:val="ListParagraph"/>
                    </w:pPr>
                    <w:r>
                      <w:t xml:space="preserve">SM </w:t>
                    </w:r>
                    <w:proofErr w:type="spellStart"/>
                    <w:r>
                      <w:t>MegaTrade</w:t>
                    </w:r>
                    <w:proofErr w:type="spellEnd"/>
                    <w:r>
                      <w:t xml:space="preserve"> Hall 2 , </w:t>
                    </w:r>
                    <w:proofErr w:type="spellStart"/>
                    <w:r>
                      <w:t>Mandaluyong</w:t>
                    </w:r>
                    <w:proofErr w:type="spellEnd"/>
                    <w:r>
                      <w:t xml:space="preserve"> City, Philippines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438BF6E6444D4B8B8DBDB2D3A6A3AD6F"/>
                  </w:placeholder>
                </w:sdtPr>
                <w:sdtEndPr/>
                <w:sdtContent>
                  <w:p w:rsidR="00B0305D" w:rsidRPr="00363A4C" w:rsidRDefault="00723A77" w:rsidP="00100131">
                    <w:pPr>
                      <w:pStyle w:val="Heading2"/>
                      <w:numPr>
                        <w:ilvl w:val="0"/>
                        <w:numId w:val="4"/>
                      </w:numPr>
                      <w:rPr>
                        <w:u w:val="single"/>
                      </w:rPr>
                    </w:pPr>
                    <w:r w:rsidRPr="00363A4C">
                      <w:rPr>
                        <w:u w:val="single"/>
                      </w:rPr>
                      <w:t>tECH TUTOR 8</w:t>
                    </w:r>
                    <w:r w:rsidR="00363A4C" w:rsidRPr="00363A4C">
                      <w:rPr>
                        <w:u w:val="single"/>
                      </w:rPr>
                      <w:t xml:space="preserve"> – </w:t>
                    </w:r>
                    <w:r w:rsidR="00363A4C" w:rsidRPr="00363A4C">
                      <w:rPr>
                        <w:caps w:val="0"/>
                        <w:u w:val="single"/>
                      </w:rPr>
                      <w:t>“Bridging the gap between Business and Education”</w:t>
                    </w:r>
                  </w:p>
                  <w:p w:rsidR="00363A4C" w:rsidRDefault="00363A4C" w:rsidP="00100131">
                    <w:pPr>
                      <w:pStyle w:val="ResumeText"/>
                      <w:ind w:left="720"/>
                    </w:pPr>
                    <w:r>
                      <w:t>September 28, 2016</w:t>
                    </w:r>
                  </w:p>
                  <w:p w:rsidR="00363A4C" w:rsidRDefault="00363A4C" w:rsidP="00100131">
                    <w:pPr>
                      <w:pStyle w:val="ListParagraph"/>
                    </w:pPr>
                    <w:r>
                      <w:t xml:space="preserve">SM </w:t>
                    </w:r>
                    <w:proofErr w:type="spellStart"/>
                    <w:r>
                      <w:t>MegaTrade</w:t>
                    </w:r>
                    <w:proofErr w:type="spellEnd"/>
                    <w:r>
                      <w:t xml:space="preserve"> Hall 2 , </w:t>
                    </w:r>
                    <w:proofErr w:type="spellStart"/>
                    <w:r>
                      <w:t>Mandaluyong</w:t>
                    </w:r>
                    <w:proofErr w:type="spellEnd"/>
                    <w:r>
                      <w:t xml:space="preserve"> City, Philippines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901944244"/>
                  <w:placeholder>
                    <w:docPart w:val="3DCA2D0801C447A1861D1453C2FFC098"/>
                  </w:placeholder>
                </w:sdtPr>
                <w:sdtEndPr/>
                <w:sdtContent>
                  <w:p w:rsidR="00363A4C" w:rsidRPr="00363A4C" w:rsidRDefault="00363A4C" w:rsidP="00100131">
                    <w:pPr>
                      <w:pStyle w:val="Heading2"/>
                      <w:numPr>
                        <w:ilvl w:val="0"/>
                        <w:numId w:val="4"/>
                      </w:numPr>
                      <w:rPr>
                        <w:u w:val="single"/>
                      </w:rPr>
                    </w:pPr>
                    <w:r w:rsidRPr="00363A4C">
                      <w:rPr>
                        <w:u w:val="single"/>
                      </w:rPr>
                      <w:t xml:space="preserve">tECH TUTOR 7 – </w:t>
                    </w:r>
                    <w:r w:rsidRPr="00363A4C">
                      <w:rPr>
                        <w:caps w:val="0"/>
                        <w:u w:val="single"/>
                      </w:rPr>
                      <w:t>“Reshaping Education using Blended and Flipped Learning”</w:t>
                    </w:r>
                  </w:p>
                  <w:p w:rsidR="00363A4C" w:rsidRDefault="00363A4C" w:rsidP="00100131">
                    <w:pPr>
                      <w:pStyle w:val="ResumeText"/>
                      <w:ind w:left="720"/>
                    </w:pPr>
                    <w:r>
                      <w:t>September 30, 2015</w:t>
                    </w:r>
                  </w:p>
                  <w:p w:rsidR="00363A4C" w:rsidRPr="00363A4C" w:rsidRDefault="00363A4C" w:rsidP="00100131">
                    <w:pPr>
                      <w:pStyle w:val="ListParagraph"/>
                    </w:pPr>
                    <w:r>
                      <w:t xml:space="preserve">SM </w:t>
                    </w:r>
                    <w:proofErr w:type="spellStart"/>
                    <w:r>
                      <w:t>MegaTrade</w:t>
                    </w:r>
                    <w:proofErr w:type="spellEnd"/>
                    <w:r>
                      <w:t xml:space="preserve"> Hall 2 , </w:t>
                    </w:r>
                    <w:proofErr w:type="spellStart"/>
                    <w:r>
                      <w:t>Mandaluyong</w:t>
                    </w:r>
                    <w:proofErr w:type="spellEnd"/>
                    <w:r>
                      <w:t xml:space="preserve"> City, Philippines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974364217"/>
                  <w:placeholder>
                    <w:docPart w:val="EBA9CF8D0FC8472696E5417633DAC662"/>
                  </w:placeholder>
                </w:sdtPr>
                <w:sdtEndPr/>
                <w:sdtContent>
                  <w:p w:rsidR="00363A4C" w:rsidRPr="00363A4C" w:rsidRDefault="00363A4C" w:rsidP="00100131">
                    <w:pPr>
                      <w:pStyle w:val="Heading2"/>
                      <w:numPr>
                        <w:ilvl w:val="0"/>
                        <w:numId w:val="4"/>
                      </w:numPr>
                      <w:rPr>
                        <w:u w:val="single"/>
                      </w:rPr>
                    </w:pPr>
                    <w:r w:rsidRPr="00363A4C">
                      <w:rPr>
                        <w:u w:val="single"/>
                      </w:rPr>
                      <w:t>10</w:t>
                    </w:r>
                    <w:r w:rsidRPr="00363A4C">
                      <w:rPr>
                        <w:u w:val="single"/>
                        <w:vertAlign w:val="superscript"/>
                      </w:rPr>
                      <w:t>th</w:t>
                    </w:r>
                    <w:r w:rsidRPr="00363A4C">
                      <w:rPr>
                        <w:u w:val="single"/>
                      </w:rPr>
                      <w:t xml:space="preserve"> cavite ict youth congress</w:t>
                    </w:r>
                  </w:p>
                  <w:p w:rsidR="00363A4C" w:rsidRDefault="00363A4C" w:rsidP="00100131">
                    <w:pPr>
                      <w:pStyle w:val="ResumeText"/>
                      <w:ind w:left="720"/>
                    </w:pPr>
                    <w:r>
                      <w:t>Theme: “Mobility + Security = Sustainability “</w:t>
                    </w:r>
                  </w:p>
                  <w:p w:rsidR="00363A4C" w:rsidRPr="00363A4C" w:rsidRDefault="00363A4C" w:rsidP="00100131">
                    <w:pPr>
                      <w:pStyle w:val="ResumeText"/>
                      <w:ind w:left="720"/>
                    </w:pPr>
                    <w:r>
                      <w:t>September 08, 2017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86220558"/>
                  <w:placeholder>
                    <w:docPart w:val="34D1FFC4CD0A4A388C0752E75B66321D"/>
                  </w:placeholder>
                </w:sdtPr>
                <w:sdtEndPr/>
                <w:sdtContent>
                  <w:p w:rsidR="00363A4C" w:rsidRPr="00363A4C" w:rsidRDefault="00363A4C" w:rsidP="00100131">
                    <w:pPr>
                      <w:pStyle w:val="Heading2"/>
                      <w:numPr>
                        <w:ilvl w:val="0"/>
                        <w:numId w:val="4"/>
                      </w:numPr>
                      <w:rPr>
                        <w:u w:val="single"/>
                      </w:rPr>
                    </w:pPr>
                    <w:r w:rsidRPr="00363A4C">
                      <w:rPr>
                        <w:u w:val="single"/>
                      </w:rPr>
                      <w:t>IT Lecture series</w:t>
                    </w:r>
                  </w:p>
                  <w:p w:rsidR="00363A4C" w:rsidRDefault="00363A4C" w:rsidP="00100131">
                    <w:pPr>
                      <w:pStyle w:val="ResumeText"/>
                      <w:ind w:left="720"/>
                    </w:pPr>
                    <w:r>
                      <w:t>March 11, 2016</w:t>
                    </w:r>
                  </w:p>
                  <w:p w:rsidR="00363A4C" w:rsidRPr="00363A4C" w:rsidRDefault="00363A4C" w:rsidP="00100131">
                    <w:pPr>
                      <w:pStyle w:val="ResumeText"/>
                      <w:ind w:left="720"/>
                    </w:pPr>
                    <w:r>
                      <w:t xml:space="preserve">San Sebastian College – </w:t>
                    </w:r>
                    <w:proofErr w:type="spellStart"/>
                    <w:r>
                      <w:t>Recoletos</w:t>
                    </w:r>
                    <w:proofErr w:type="spellEnd"/>
                    <w:r>
                      <w:t xml:space="preserve"> de Cavite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701472506"/>
                  <w:placeholder>
                    <w:docPart w:val="1765E20BEF1543E9887E356D6A4FD78A"/>
                  </w:placeholder>
                </w:sdtPr>
                <w:sdtEndPr/>
                <w:sdtContent>
                  <w:p w:rsidR="00363A4C" w:rsidRDefault="00363A4C" w:rsidP="00100131">
                    <w:pPr>
                      <w:pStyle w:val="Heading2"/>
                      <w:numPr>
                        <w:ilvl w:val="0"/>
                        <w:numId w:val="4"/>
                      </w:numPr>
                      <w:rPr>
                        <w:u w:val="single"/>
                      </w:rPr>
                    </w:pPr>
                    <w:r w:rsidRPr="00363A4C">
                      <w:rPr>
                        <w:u w:val="single"/>
                      </w:rPr>
                      <w:t>IT</w:t>
                    </w:r>
                    <w:r>
                      <w:rPr>
                        <w:u w:val="single"/>
                      </w:rPr>
                      <w:t>wow</w:t>
                    </w:r>
                  </w:p>
                  <w:p w:rsidR="00363A4C" w:rsidRDefault="00363A4C" w:rsidP="00100131">
                    <w:pPr>
                      <w:pStyle w:val="ResumeText"/>
                      <w:ind w:left="720"/>
                    </w:pPr>
                    <w:r>
                      <w:t xml:space="preserve">Theme: “IT pa MORE” </w:t>
                    </w:r>
                  </w:p>
                  <w:p w:rsidR="00363A4C" w:rsidRDefault="00363A4C" w:rsidP="00100131">
                    <w:pPr>
                      <w:pStyle w:val="ResumeText"/>
                      <w:ind w:left="720"/>
                    </w:pPr>
                    <w:r>
                      <w:t>October 13, 2015</w:t>
                    </w:r>
                  </w:p>
                  <w:p w:rsidR="00100131" w:rsidRDefault="00363A4C" w:rsidP="00100131">
                    <w:pPr>
                      <w:pStyle w:val="ResumeText"/>
                      <w:ind w:left="720"/>
                    </w:pPr>
                    <w:r>
                      <w:t xml:space="preserve">San Sebastian College – </w:t>
                    </w:r>
                    <w:proofErr w:type="spellStart"/>
                    <w:r>
                      <w:t>Recoletos</w:t>
                    </w:r>
                    <w:proofErr w:type="spellEnd"/>
                    <w:r>
                      <w:t xml:space="preserve"> de Cavite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77163555"/>
                  <w:placeholder>
                    <w:docPart w:val="0E86B709A6D74E3A9824A3B39BE898A4"/>
                  </w:placeholder>
                </w:sdtPr>
                <w:sdtEndPr/>
                <w:sdtContent>
                  <w:p w:rsidR="00100131" w:rsidRDefault="00100131" w:rsidP="00100131">
                    <w:pPr>
                      <w:pStyle w:val="Heading2"/>
                      <w:numPr>
                        <w:ilvl w:val="0"/>
                        <w:numId w:val="4"/>
                      </w:num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y4it- youth congress of information technology</w:t>
                    </w:r>
                  </w:p>
                  <w:p w:rsidR="00100131" w:rsidRDefault="00100131" w:rsidP="00100131">
                    <w:pPr>
                      <w:pStyle w:val="ResumeText"/>
                      <w:ind w:left="720"/>
                    </w:pPr>
                    <w:r>
                      <w:t xml:space="preserve">Theme: “Are you Ready” </w:t>
                    </w:r>
                  </w:p>
                  <w:p w:rsidR="00100131" w:rsidRDefault="00100131" w:rsidP="00100131">
                    <w:pPr>
                      <w:pStyle w:val="ResumeText"/>
                      <w:ind w:left="720"/>
                    </w:pPr>
                    <w:r>
                      <w:lastRenderedPageBreak/>
                      <w:t>September 11, 2015</w:t>
                    </w:r>
                  </w:p>
                  <w:p w:rsidR="00B0305D" w:rsidRDefault="00100131" w:rsidP="00100131">
                    <w:pPr>
                      <w:pStyle w:val="ResumeText"/>
                      <w:ind w:left="720"/>
                    </w:pPr>
                    <w:r>
                      <w:t xml:space="preserve">SMX Convention Center, Pasay City </w:t>
                    </w:r>
                  </w:p>
                </w:sdtContent>
              </w:sdt>
            </w:sdtContent>
          </w:sdt>
        </w:tc>
      </w:tr>
      <w:tr w:rsidR="00B0305D">
        <w:tc>
          <w:tcPr>
            <w:tcW w:w="1778" w:type="dxa"/>
          </w:tcPr>
          <w:p w:rsidR="00B0305D" w:rsidRDefault="007F43A9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:rsidR="00B0305D" w:rsidRDefault="00100131">
            <w:r>
              <w:t xml:space="preserve"> </w:t>
            </w:r>
          </w:p>
        </w:tc>
        <w:tc>
          <w:tcPr>
            <w:tcW w:w="7830" w:type="dxa"/>
          </w:tcPr>
          <w:p w:rsidR="00100131" w:rsidRPr="00100131" w:rsidRDefault="00100131" w:rsidP="00100131">
            <w:pPr>
              <w:pStyle w:val="Heading2"/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:u w:val="single"/>
                <w14:ligatures w14:val="none"/>
              </w:rPr>
            </w:pPr>
            <w:r w:rsidRPr="00100131"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:u w:val="single"/>
                <w14:ligatures w14:val="none"/>
              </w:rPr>
              <w:t>SECONDARY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:u w:val="single"/>
                <w14:ligatures w14:val="none"/>
              </w:rPr>
              <w:t>:</w:t>
            </w:r>
          </w:p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438BF6E6444D4B8B8DBDB2D3A6A3AD6F"/>
                  </w:placeholder>
                </w:sdtPr>
                <w:sdtEndPr/>
                <w:sdtContent>
                  <w:p w:rsidR="00100131" w:rsidRDefault="00100131" w:rsidP="00100131">
                    <w:pPr>
                      <w:pStyle w:val="Heading2"/>
                    </w:pPr>
                    <w:r>
                      <w:t>SanGLEY POINT NATIONAL HIGH SCHOOL</w:t>
                    </w:r>
                  </w:p>
                  <w:p w:rsidR="00100131" w:rsidRPr="00100131" w:rsidRDefault="00100131" w:rsidP="00100131">
                    <w:r>
                      <w:t xml:space="preserve">Bachelor of Science in Information Technology ( A,Y </w:t>
                    </w:r>
                    <w:r w:rsidR="00115961">
                      <w:t>2010- 2014</w:t>
                    </w:r>
                    <w:r>
                      <w:t>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576333467"/>
                  <w:placeholder>
                    <w:docPart w:val="1735B6C0C74F46CC9DBB05069829CB0D"/>
                  </w:placeholder>
                </w:sdtPr>
                <w:sdtEndPr/>
                <w:sdtContent>
                  <w:p w:rsidR="00100131" w:rsidRPr="00100131" w:rsidRDefault="00100131" w:rsidP="00100131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:u w:val="single"/>
                        <w14:ligatures w14:val="none"/>
                      </w:rPr>
                    </w:pPr>
                    <w:r w:rsidRPr="00100131"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:u w:val="single"/>
                        <w14:ligatures w14:val="none"/>
                      </w:rPr>
                      <w:t>TERTIARY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:u w:val="single"/>
                        <w14:ligatures w14:val="none"/>
                      </w:rPr>
                      <w:t>:</w:t>
                    </w:r>
                  </w:p>
                  <w:p w:rsidR="00100131" w:rsidRDefault="00100131" w:rsidP="00100131">
                    <w:pPr>
                      <w:pStyle w:val="Heading2"/>
                    </w:pPr>
                    <w:r>
                      <w:t>San sebastian college – recoletos de cavite</w:t>
                    </w:r>
                  </w:p>
                  <w:p w:rsidR="00100131" w:rsidRDefault="00100131" w:rsidP="00100131">
                    <w:r>
                      <w:t>Manila – Cavite Road Sta. Cruz, Cavite City</w:t>
                    </w:r>
                  </w:p>
                  <w:p w:rsidR="00B0305D" w:rsidRDefault="00100131" w:rsidP="00100131">
                    <w:r>
                      <w:t xml:space="preserve">Bachelor of Science in Information Technology ( A,Y </w:t>
                    </w:r>
                    <w:r w:rsidR="00E56226">
                      <w:t>2015- 2018</w:t>
                    </w:r>
                    <w:r>
                      <w:t>)</w:t>
                    </w:r>
                  </w:p>
                </w:sdtContent>
              </w:sdt>
            </w:sdtContent>
          </w:sdt>
        </w:tc>
      </w:tr>
      <w:tr w:rsidR="00B0305D">
        <w:tc>
          <w:tcPr>
            <w:tcW w:w="1778" w:type="dxa"/>
          </w:tcPr>
          <w:p w:rsidR="00B0305D" w:rsidRDefault="00115961">
            <w:pPr>
              <w:pStyle w:val="Heading1"/>
            </w:pPr>
            <w:r>
              <w:t>aCHIEVEMENTS</w:t>
            </w:r>
          </w:p>
        </w:tc>
        <w:tc>
          <w:tcPr>
            <w:tcW w:w="472" w:type="dxa"/>
          </w:tcPr>
          <w:p w:rsidR="00B0305D" w:rsidRDefault="00B0305D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438BF6E6444D4B8B8DBDB2D3A6A3AD6F"/>
                  </w:placeholder>
                </w:sdtPr>
                <w:sdtEndPr/>
                <w:sdtContent>
                  <w:p w:rsidR="00B0305D" w:rsidRDefault="00115961" w:rsidP="00115961">
                    <w:pPr>
                      <w:pStyle w:val="Heading2"/>
                    </w:pPr>
                    <w:r>
                      <w:t>Dean’s lister</w:t>
                    </w:r>
                  </w:p>
                  <w:p w:rsidR="00115961" w:rsidRPr="00115961" w:rsidRDefault="00115961" w:rsidP="00115961">
                    <w:pPr>
                      <w:pStyle w:val="ResumeText"/>
                      <w:rPr>
                        <w:vertAlign w:val="superscript"/>
                      </w:rPr>
                    </w:pPr>
                    <w:r>
                      <w:t>1</w:t>
                    </w:r>
                    <w:r w:rsidRPr="00115961">
                      <w:rPr>
                        <w:vertAlign w:val="superscript"/>
                      </w:rPr>
                      <w:t>st</w:t>
                    </w:r>
                    <w:r>
                      <w:rPr>
                        <w:vertAlign w:val="superscript"/>
                      </w:rPr>
                      <w:t xml:space="preserve">  </w:t>
                    </w:r>
                    <w:r>
                      <w:t xml:space="preserve"> Semester (2016 – 2017)</w:t>
                    </w:r>
                  </w:p>
                  <w:p w:rsidR="00115961" w:rsidRDefault="00115961" w:rsidP="00115961">
                    <w:r>
                      <w:t>2</w:t>
                    </w:r>
                    <w:r w:rsidRPr="00115961">
                      <w:rPr>
                        <w:vertAlign w:val="superscript"/>
                      </w:rPr>
                      <w:t>nd</w:t>
                    </w:r>
                    <w:r>
                      <w:t xml:space="preserve"> Semester (2016 – 2017)</w:t>
                    </w:r>
                  </w:p>
                  <w:p w:rsidR="00B0305D" w:rsidRDefault="00115961" w:rsidP="00115961">
                    <w:r>
                      <w:t xml:space="preserve">San Sebastian College – </w:t>
                    </w:r>
                    <w:proofErr w:type="spellStart"/>
                    <w:r>
                      <w:t>Recoletos</w:t>
                    </w:r>
                    <w:proofErr w:type="spellEnd"/>
                    <w:r>
                      <w:t xml:space="preserve"> de Cavite</w:t>
                    </w:r>
                  </w:p>
                </w:sdtContent>
              </w:sdt>
            </w:sdtContent>
          </w:sdt>
        </w:tc>
      </w:tr>
      <w:tr w:rsidR="00115961" w:rsidTr="00335DCC">
        <w:tc>
          <w:tcPr>
            <w:tcW w:w="1778" w:type="dxa"/>
          </w:tcPr>
          <w:p w:rsidR="00115961" w:rsidRDefault="00115961" w:rsidP="00335DCC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115961" w:rsidRDefault="00115961" w:rsidP="00335DC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495106393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674146877"/>
                  <w:placeholder>
                    <w:docPart w:val="73FA5C356CD842488D3E98FD117995BC"/>
                  </w:placeholder>
                </w:sdtPr>
                <w:sdtEndPr/>
                <w:sdtContent>
                  <w:p w:rsidR="00115961" w:rsidRDefault="00115961" w:rsidP="00115961">
                    <w:pPr>
                      <w:pStyle w:val="Heading2"/>
                    </w:pPr>
                    <w:r>
                      <w:rPr>
                        <w:caps w:val="0"/>
                      </w:rPr>
                      <w:t>Mr. Antonio C. Co, MBA</w:t>
                    </w:r>
                  </w:p>
                  <w:p w:rsidR="00115961" w:rsidRDefault="00115961" w:rsidP="00115961">
                    <w:pPr>
                      <w:pStyle w:val="ResumeText"/>
                    </w:pPr>
                    <w:r>
                      <w:t>Head Computer Studies Department</w:t>
                    </w:r>
                  </w:p>
                  <w:p w:rsidR="00115961" w:rsidRDefault="00115961" w:rsidP="00115961">
                    <w:r>
                      <w:t xml:space="preserve">San Sebastian College – </w:t>
                    </w:r>
                    <w:proofErr w:type="spellStart"/>
                    <w:r>
                      <w:t>Recoletos</w:t>
                    </w:r>
                    <w:proofErr w:type="spellEnd"/>
                    <w:r>
                      <w:t xml:space="preserve"> de Cavite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593634907"/>
                  <w:placeholder>
                    <w:docPart w:val="3EFDE52992804709A7D0D46066D8F6FE"/>
                  </w:placeholder>
                </w:sdtPr>
                <w:sdtEndPr/>
                <w:sdtContent>
                  <w:p w:rsidR="00115961" w:rsidRDefault="00115961" w:rsidP="00115961">
                    <w:pPr>
                      <w:pStyle w:val="Heading2"/>
                    </w:pPr>
                    <w:r>
                      <w:rPr>
                        <w:caps w:val="0"/>
                      </w:rPr>
                      <w:t xml:space="preserve">Engr. Tommy E. </w:t>
                    </w:r>
                    <w:proofErr w:type="spellStart"/>
                    <w:r>
                      <w:rPr>
                        <w:caps w:val="0"/>
                      </w:rPr>
                      <w:t>Ditucalan</w:t>
                    </w:r>
                    <w:proofErr w:type="spellEnd"/>
                    <w:r>
                      <w:rPr>
                        <w:caps w:val="0"/>
                      </w:rPr>
                      <w:t xml:space="preserve">, RME, MSM </w:t>
                    </w:r>
                  </w:p>
                  <w:p w:rsidR="00115961" w:rsidRDefault="00115961" w:rsidP="00115961">
                    <w:pPr>
                      <w:pStyle w:val="ResumeText"/>
                    </w:pPr>
                    <w:r>
                      <w:t>OIC, College of Engineering, Computer Studies and Technology</w:t>
                    </w:r>
                  </w:p>
                  <w:p w:rsidR="00115961" w:rsidRDefault="00115961" w:rsidP="00115961">
                    <w:r>
                      <w:t xml:space="preserve">San Sebastian College – </w:t>
                    </w:r>
                    <w:proofErr w:type="spellStart"/>
                    <w:r>
                      <w:t>Recoletos</w:t>
                    </w:r>
                    <w:proofErr w:type="spellEnd"/>
                    <w:r>
                      <w:t xml:space="preserve"> de Cavite</w:t>
                    </w:r>
                  </w:p>
                </w:sdtContent>
              </w:sdt>
            </w:sdtContent>
          </w:sdt>
        </w:tc>
      </w:tr>
    </w:tbl>
    <w:p w:rsidR="00FC1F03" w:rsidRDefault="00FC1F03" w:rsidP="00115961"/>
    <w:p w:rsidR="00FC1F03" w:rsidRDefault="00FC1F03" w:rsidP="00115961"/>
    <w:p w:rsidR="00FC1F03" w:rsidRDefault="00FC1F03" w:rsidP="00115961"/>
    <w:p w:rsidR="00FC1F03" w:rsidRDefault="00FC1F03" w:rsidP="00115961"/>
    <w:p w:rsidR="00FC1F03" w:rsidRDefault="00FC1F03" w:rsidP="00115961"/>
    <w:p w:rsidR="00FC1F03" w:rsidRDefault="00FC1F03" w:rsidP="00115961"/>
    <w:p w:rsidR="00FC1F03" w:rsidRDefault="00FC1F03" w:rsidP="00115961"/>
    <w:p w:rsidR="00B0305D" w:rsidRDefault="00FC1F03">
      <w:r>
        <w:t xml:space="preserve">  I hereby affirmed that above mentioned information are rooted from truth and are up to the best of my knowledge.</w:t>
      </w:r>
    </w:p>
    <w:sectPr w:rsidR="00B0305D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800" w:rsidRDefault="00FD3800">
      <w:pPr>
        <w:spacing w:before="0" w:after="0" w:line="240" w:lineRule="auto"/>
      </w:pPr>
      <w:r>
        <w:separator/>
      </w:r>
    </w:p>
  </w:endnote>
  <w:endnote w:type="continuationSeparator" w:id="0">
    <w:p w:rsidR="00FD3800" w:rsidRDefault="00FD38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05D" w:rsidRDefault="00B030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800" w:rsidRDefault="00FD3800">
      <w:pPr>
        <w:spacing w:before="0" w:after="0" w:line="240" w:lineRule="auto"/>
      </w:pPr>
      <w:r>
        <w:separator/>
      </w:r>
    </w:p>
  </w:footnote>
  <w:footnote w:type="continuationSeparator" w:id="0">
    <w:p w:rsidR="00FD3800" w:rsidRDefault="00FD38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21FE"/>
    <w:multiLevelType w:val="hybridMultilevel"/>
    <w:tmpl w:val="B106C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E039B"/>
    <w:multiLevelType w:val="hybridMultilevel"/>
    <w:tmpl w:val="DD0EF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B53D2"/>
    <w:multiLevelType w:val="hybridMultilevel"/>
    <w:tmpl w:val="914A5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62FEB"/>
    <w:multiLevelType w:val="hybridMultilevel"/>
    <w:tmpl w:val="FB6CE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77"/>
    <w:rsid w:val="000F1CC1"/>
    <w:rsid w:val="00100131"/>
    <w:rsid w:val="00115961"/>
    <w:rsid w:val="00363A4C"/>
    <w:rsid w:val="00721CC5"/>
    <w:rsid w:val="00723A77"/>
    <w:rsid w:val="007F43A9"/>
    <w:rsid w:val="00AD648D"/>
    <w:rsid w:val="00B0305D"/>
    <w:rsid w:val="00DF00EE"/>
    <w:rsid w:val="00E56226"/>
    <w:rsid w:val="00F21631"/>
    <w:rsid w:val="00FC1F03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100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CC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CC5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100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CC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CC5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E90D530309436BBE639260CD2B0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1CF8C-084D-44B9-9043-A768FF2CEDAF}"/>
      </w:docPartPr>
      <w:docPartBody>
        <w:p w:rsidR="00536586" w:rsidRDefault="00345DBF">
          <w:pPr>
            <w:pStyle w:val="9EE90D530309436BBE639260CD2B0BAB"/>
          </w:pPr>
          <w:r>
            <w:t>[Street Address]</w:t>
          </w:r>
        </w:p>
      </w:docPartBody>
    </w:docPart>
    <w:docPart>
      <w:docPartPr>
        <w:name w:val="865A2920626747A996CE3B3E9F60A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5A029-7BFF-4D18-94D5-8752B5F034C4}"/>
      </w:docPartPr>
      <w:docPartBody>
        <w:p w:rsidR="00536586" w:rsidRDefault="00345DBF">
          <w:pPr>
            <w:pStyle w:val="865A2920626747A996CE3B3E9F60A818"/>
          </w:pPr>
          <w:r>
            <w:t>[City, ST ZIP Code]</w:t>
          </w:r>
        </w:p>
      </w:docPartBody>
    </w:docPart>
    <w:docPart>
      <w:docPartPr>
        <w:name w:val="1CEE5D85EF1D4C20BBFFC922E08D0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6C187-8978-482E-9C89-28A35CBBE92F}"/>
      </w:docPartPr>
      <w:docPartBody>
        <w:p w:rsidR="00536586" w:rsidRDefault="00345DBF">
          <w:pPr>
            <w:pStyle w:val="1CEE5D85EF1D4C20BBFFC922E08D0BB5"/>
          </w:pPr>
          <w:r>
            <w:t>[Telephone]</w:t>
          </w:r>
        </w:p>
      </w:docPartBody>
    </w:docPart>
    <w:docPart>
      <w:docPartPr>
        <w:name w:val="F92371E11CB34F7D9D1A3C91EF30C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31B0D-E766-437B-935E-E3974CE9CDD1}"/>
      </w:docPartPr>
      <w:docPartBody>
        <w:p w:rsidR="00536586" w:rsidRDefault="00345DBF">
          <w:pPr>
            <w:pStyle w:val="F92371E11CB34F7D9D1A3C91EF30C905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C5F3E205B4B14CF7AC03B64B34EE9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31BD8-D6C3-48CA-A7F4-A80FEE355B32}"/>
      </w:docPartPr>
      <w:docPartBody>
        <w:p w:rsidR="00536586" w:rsidRDefault="00345DBF">
          <w:pPr>
            <w:pStyle w:val="C5F3E205B4B14CF7AC03B64B34EE99E7"/>
          </w:pPr>
          <w:r>
            <w:t>[Your Name]</w:t>
          </w:r>
        </w:p>
      </w:docPartBody>
    </w:docPart>
    <w:docPart>
      <w:docPartPr>
        <w:name w:val="438BF6E6444D4B8B8DBDB2D3A6A3A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5C57B-9D3B-4B0D-AB62-90D247460EA5}"/>
      </w:docPartPr>
      <w:docPartBody>
        <w:p w:rsidR="00536586" w:rsidRDefault="00345DBF">
          <w:pPr>
            <w:pStyle w:val="438BF6E6444D4B8B8DBDB2D3A6A3AD6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DCA2D0801C447A1861D1453C2FFC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24060-BE80-4EAE-9D8F-5C7C253D408F}"/>
      </w:docPartPr>
      <w:docPartBody>
        <w:p w:rsidR="00536586" w:rsidRDefault="007D651C" w:rsidP="007D651C">
          <w:pPr>
            <w:pStyle w:val="3DCA2D0801C447A1861D1453C2FFC09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BA9CF8D0FC8472696E5417633DAC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676E6-4F1D-4EFD-AF37-B69797A0D166}"/>
      </w:docPartPr>
      <w:docPartBody>
        <w:p w:rsidR="00536586" w:rsidRDefault="007D651C" w:rsidP="007D651C">
          <w:pPr>
            <w:pStyle w:val="EBA9CF8D0FC8472696E5417633DAC66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D1FFC4CD0A4A388C0752E75B663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39089-DDEC-463A-982E-BAFD6BCF970E}"/>
      </w:docPartPr>
      <w:docPartBody>
        <w:p w:rsidR="00536586" w:rsidRDefault="007D651C" w:rsidP="007D651C">
          <w:pPr>
            <w:pStyle w:val="34D1FFC4CD0A4A388C0752E75B66321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65E20BEF1543E9887E356D6A4FD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0C8F6-3514-4959-A10E-8A77442E8657}"/>
      </w:docPartPr>
      <w:docPartBody>
        <w:p w:rsidR="00536586" w:rsidRDefault="007D651C" w:rsidP="007D651C">
          <w:pPr>
            <w:pStyle w:val="1765E20BEF1543E9887E356D6A4FD78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E86B709A6D74E3A9824A3B39BE89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2931C-A46C-4395-A505-4D7C849611C4}"/>
      </w:docPartPr>
      <w:docPartBody>
        <w:p w:rsidR="00536586" w:rsidRDefault="007D651C" w:rsidP="007D651C">
          <w:pPr>
            <w:pStyle w:val="0E86B709A6D74E3A9824A3B39BE898A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35B6C0C74F46CC9DBB05069829C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02C39-EB80-4291-A2CA-B0554EA9CFA7}"/>
      </w:docPartPr>
      <w:docPartBody>
        <w:p w:rsidR="00536586" w:rsidRDefault="007D651C" w:rsidP="007D651C">
          <w:pPr>
            <w:pStyle w:val="1735B6C0C74F46CC9DBB05069829CB0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1C"/>
    <w:rsid w:val="00031233"/>
    <w:rsid w:val="00082EC3"/>
    <w:rsid w:val="0009184F"/>
    <w:rsid w:val="00345DBF"/>
    <w:rsid w:val="00536586"/>
    <w:rsid w:val="007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E90D530309436BBE639260CD2B0BAB">
    <w:name w:val="9EE90D530309436BBE639260CD2B0BAB"/>
  </w:style>
  <w:style w:type="paragraph" w:customStyle="1" w:styleId="865A2920626747A996CE3B3E9F60A818">
    <w:name w:val="865A2920626747A996CE3B3E9F60A818"/>
  </w:style>
  <w:style w:type="paragraph" w:customStyle="1" w:styleId="1CEE5D85EF1D4C20BBFFC922E08D0BB5">
    <w:name w:val="1CEE5D85EF1D4C20BBFFC922E08D0BB5"/>
  </w:style>
  <w:style w:type="paragraph" w:customStyle="1" w:styleId="85ED1222326C47B39E2A0E766717F2EE">
    <w:name w:val="85ED1222326C47B39E2A0E766717F2EE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F92371E11CB34F7D9D1A3C91EF30C905">
    <w:name w:val="F92371E11CB34F7D9D1A3C91EF30C905"/>
  </w:style>
  <w:style w:type="paragraph" w:customStyle="1" w:styleId="C5F3E205B4B14CF7AC03B64B34EE99E7">
    <w:name w:val="C5F3E205B4B14CF7AC03B64B34EE99E7"/>
  </w:style>
  <w:style w:type="paragraph" w:customStyle="1" w:styleId="86F8860AEBAB4CB6A31BB94C7C64D0D2">
    <w:name w:val="86F8860AEBAB4CB6A31BB94C7C64D0D2"/>
  </w:style>
  <w:style w:type="paragraph" w:customStyle="1" w:styleId="ResumeText">
    <w:name w:val="Resume Text"/>
    <w:basedOn w:val="Normal"/>
    <w:qFormat/>
    <w:rsid w:val="007D651C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38EF89E9AB7B492F897FB4276DB22EEA">
    <w:name w:val="38EF89E9AB7B492F897FB4276DB22EEA"/>
  </w:style>
  <w:style w:type="character" w:styleId="PlaceholderText">
    <w:name w:val="Placeholder Text"/>
    <w:basedOn w:val="DefaultParagraphFont"/>
    <w:uiPriority w:val="99"/>
    <w:semiHidden/>
    <w:rsid w:val="00536586"/>
    <w:rPr>
      <w:color w:val="808080"/>
    </w:rPr>
  </w:style>
  <w:style w:type="paragraph" w:customStyle="1" w:styleId="438BF6E6444D4B8B8DBDB2D3A6A3AD6F">
    <w:name w:val="438BF6E6444D4B8B8DBDB2D3A6A3AD6F"/>
  </w:style>
  <w:style w:type="paragraph" w:customStyle="1" w:styleId="01C4AD7B0F5B44E8A2352FC1BB3357B6">
    <w:name w:val="01C4AD7B0F5B44E8A2352FC1BB3357B6"/>
  </w:style>
  <w:style w:type="paragraph" w:customStyle="1" w:styleId="502109BC821B4DF3AFD50A9F8F048825">
    <w:name w:val="502109BC821B4DF3AFD50A9F8F048825"/>
  </w:style>
  <w:style w:type="paragraph" w:customStyle="1" w:styleId="A57135AABE2F4B2A81772EE30605BD76">
    <w:name w:val="A57135AABE2F4B2A81772EE30605BD76"/>
  </w:style>
  <w:style w:type="paragraph" w:customStyle="1" w:styleId="DCB30476EDD94303B16030D89488CF7D">
    <w:name w:val="DCB30476EDD94303B16030D89488CF7D"/>
  </w:style>
  <w:style w:type="paragraph" w:customStyle="1" w:styleId="5E62A8A4FA144DEEBFB7923961D51BC1">
    <w:name w:val="5E62A8A4FA144DEEBFB7923961D51BC1"/>
  </w:style>
  <w:style w:type="paragraph" w:customStyle="1" w:styleId="2C4EF9729F314473BBC3CC4CDC4C23B8">
    <w:name w:val="2C4EF9729F314473BBC3CC4CDC4C23B8"/>
  </w:style>
  <w:style w:type="paragraph" w:customStyle="1" w:styleId="45B4556988D34A84BF6F760F32C1ABCA">
    <w:name w:val="45B4556988D34A84BF6F760F32C1ABCA"/>
  </w:style>
  <w:style w:type="paragraph" w:customStyle="1" w:styleId="C2687554DA41416D9AC82A443A85ED27">
    <w:name w:val="C2687554DA41416D9AC82A443A85ED27"/>
  </w:style>
  <w:style w:type="paragraph" w:customStyle="1" w:styleId="7826909FB1244B8A872ECE071438BBC9">
    <w:name w:val="7826909FB1244B8A872ECE071438BBC9"/>
  </w:style>
  <w:style w:type="paragraph" w:customStyle="1" w:styleId="FA3B2696E0064B3F86E3504547CA07DF">
    <w:name w:val="FA3B2696E0064B3F86E3504547CA07DF"/>
  </w:style>
  <w:style w:type="paragraph" w:customStyle="1" w:styleId="8B8DB39868BA45B7A57DFBEB342A48BD">
    <w:name w:val="8B8DB39868BA45B7A57DFBEB342A48BD"/>
    <w:rsid w:val="007D651C"/>
  </w:style>
  <w:style w:type="paragraph" w:customStyle="1" w:styleId="D74DED412D4C44499DD2CFB2F85292BE">
    <w:name w:val="D74DED412D4C44499DD2CFB2F85292BE"/>
    <w:rsid w:val="007D651C"/>
  </w:style>
  <w:style w:type="paragraph" w:customStyle="1" w:styleId="9B883026301E4C04BCE9A91E6D1FE9A6">
    <w:name w:val="9B883026301E4C04BCE9A91E6D1FE9A6"/>
    <w:rsid w:val="007D651C"/>
  </w:style>
  <w:style w:type="paragraph" w:customStyle="1" w:styleId="A44546D15F694F9E974C740721F2294B">
    <w:name w:val="A44546D15F694F9E974C740721F2294B"/>
    <w:rsid w:val="007D651C"/>
  </w:style>
  <w:style w:type="paragraph" w:customStyle="1" w:styleId="8260E3AA91724A578321853CD65BECB7">
    <w:name w:val="8260E3AA91724A578321853CD65BECB7"/>
    <w:rsid w:val="007D651C"/>
  </w:style>
  <w:style w:type="paragraph" w:customStyle="1" w:styleId="296101D2715E4185AA8F6FDE7E1AF06F">
    <w:name w:val="296101D2715E4185AA8F6FDE7E1AF06F"/>
    <w:rsid w:val="007D651C"/>
  </w:style>
  <w:style w:type="paragraph" w:customStyle="1" w:styleId="05EE957FF6F24E169686391DF430D5BB">
    <w:name w:val="05EE957FF6F24E169686391DF430D5BB"/>
    <w:rsid w:val="007D651C"/>
  </w:style>
  <w:style w:type="paragraph" w:customStyle="1" w:styleId="2ADA2FA2F75E4608B163D60FBD513F48">
    <w:name w:val="2ADA2FA2F75E4608B163D60FBD513F48"/>
    <w:rsid w:val="007D651C"/>
  </w:style>
  <w:style w:type="paragraph" w:customStyle="1" w:styleId="2654DB4C44984048AFE01699B297AE59">
    <w:name w:val="2654DB4C44984048AFE01699B297AE59"/>
    <w:rsid w:val="007D651C"/>
  </w:style>
  <w:style w:type="paragraph" w:customStyle="1" w:styleId="7491EB1F4815460D9336869CBB0EF3D9">
    <w:name w:val="7491EB1F4815460D9336869CBB0EF3D9"/>
    <w:rsid w:val="007D651C"/>
  </w:style>
  <w:style w:type="paragraph" w:customStyle="1" w:styleId="361B010422864B1A8DD65BB8722983FE">
    <w:name w:val="361B010422864B1A8DD65BB8722983FE"/>
    <w:rsid w:val="007D651C"/>
  </w:style>
  <w:style w:type="paragraph" w:customStyle="1" w:styleId="C01EFFE03CBA4B61B339FD8DFE8EECAD">
    <w:name w:val="C01EFFE03CBA4B61B339FD8DFE8EECAD"/>
    <w:rsid w:val="007D651C"/>
  </w:style>
  <w:style w:type="paragraph" w:customStyle="1" w:styleId="4CAF286BF28A4C7AA7267FAC12F02634">
    <w:name w:val="4CAF286BF28A4C7AA7267FAC12F02634"/>
    <w:rsid w:val="007D651C"/>
  </w:style>
  <w:style w:type="paragraph" w:customStyle="1" w:styleId="3DCA2D0801C447A1861D1453C2FFC098">
    <w:name w:val="3DCA2D0801C447A1861D1453C2FFC098"/>
    <w:rsid w:val="007D651C"/>
  </w:style>
  <w:style w:type="paragraph" w:customStyle="1" w:styleId="EBA9CF8D0FC8472696E5417633DAC662">
    <w:name w:val="EBA9CF8D0FC8472696E5417633DAC662"/>
    <w:rsid w:val="007D651C"/>
  </w:style>
  <w:style w:type="paragraph" w:customStyle="1" w:styleId="34D1FFC4CD0A4A388C0752E75B66321D">
    <w:name w:val="34D1FFC4CD0A4A388C0752E75B66321D"/>
    <w:rsid w:val="007D651C"/>
  </w:style>
  <w:style w:type="paragraph" w:customStyle="1" w:styleId="1765E20BEF1543E9887E356D6A4FD78A">
    <w:name w:val="1765E20BEF1543E9887E356D6A4FD78A"/>
    <w:rsid w:val="007D651C"/>
  </w:style>
  <w:style w:type="paragraph" w:customStyle="1" w:styleId="0E86B709A6D74E3A9824A3B39BE898A4">
    <w:name w:val="0E86B709A6D74E3A9824A3B39BE898A4"/>
    <w:rsid w:val="007D651C"/>
  </w:style>
  <w:style w:type="paragraph" w:customStyle="1" w:styleId="9955C84408C34B109865088B7F6CD402">
    <w:name w:val="9955C84408C34B109865088B7F6CD402"/>
    <w:rsid w:val="007D651C"/>
  </w:style>
  <w:style w:type="paragraph" w:customStyle="1" w:styleId="1735B6C0C74F46CC9DBB05069829CB0D">
    <w:name w:val="1735B6C0C74F46CC9DBB05069829CB0D"/>
    <w:rsid w:val="007D651C"/>
  </w:style>
  <w:style w:type="paragraph" w:customStyle="1" w:styleId="6CFD8D8F89434099A3BFFF65B4EFDE76">
    <w:name w:val="6CFD8D8F89434099A3BFFF65B4EFDE76"/>
    <w:rsid w:val="007D651C"/>
  </w:style>
  <w:style w:type="paragraph" w:customStyle="1" w:styleId="73FA5C356CD842488D3E98FD117995BC">
    <w:name w:val="73FA5C356CD842488D3E98FD117995BC"/>
    <w:rsid w:val="007D651C"/>
  </w:style>
  <w:style w:type="paragraph" w:customStyle="1" w:styleId="60FFCBDA993943989236A20349B0D035">
    <w:name w:val="60FFCBDA993943989236A20349B0D035"/>
    <w:rsid w:val="007D651C"/>
  </w:style>
  <w:style w:type="paragraph" w:customStyle="1" w:styleId="3D9039AA2C434711B021E7FC4DF5E15D">
    <w:name w:val="3D9039AA2C434711B021E7FC4DF5E15D"/>
    <w:rsid w:val="007D651C"/>
  </w:style>
  <w:style w:type="paragraph" w:customStyle="1" w:styleId="0053DEA4541F4D3BB3E468B89AC738C5">
    <w:name w:val="0053DEA4541F4D3BB3E468B89AC738C5"/>
    <w:rsid w:val="007D651C"/>
  </w:style>
  <w:style w:type="paragraph" w:customStyle="1" w:styleId="3EFDE52992804709A7D0D46066D8F6FE">
    <w:name w:val="3EFDE52992804709A7D0D46066D8F6FE"/>
    <w:rsid w:val="007D651C"/>
  </w:style>
  <w:style w:type="paragraph" w:customStyle="1" w:styleId="3383DF41F42546B6B1EF1B5F3F278A48">
    <w:name w:val="3383DF41F42546B6B1EF1B5F3F278A48"/>
    <w:rsid w:val="00536586"/>
  </w:style>
  <w:style w:type="paragraph" w:customStyle="1" w:styleId="770948AD4E9F4C0C900066EEBF941499">
    <w:name w:val="770948AD4E9F4C0C900066EEBF941499"/>
    <w:rsid w:val="005365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E90D530309436BBE639260CD2B0BAB">
    <w:name w:val="9EE90D530309436BBE639260CD2B0BAB"/>
  </w:style>
  <w:style w:type="paragraph" w:customStyle="1" w:styleId="865A2920626747A996CE3B3E9F60A818">
    <w:name w:val="865A2920626747A996CE3B3E9F60A818"/>
  </w:style>
  <w:style w:type="paragraph" w:customStyle="1" w:styleId="1CEE5D85EF1D4C20BBFFC922E08D0BB5">
    <w:name w:val="1CEE5D85EF1D4C20BBFFC922E08D0BB5"/>
  </w:style>
  <w:style w:type="paragraph" w:customStyle="1" w:styleId="85ED1222326C47B39E2A0E766717F2EE">
    <w:name w:val="85ED1222326C47B39E2A0E766717F2EE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F92371E11CB34F7D9D1A3C91EF30C905">
    <w:name w:val="F92371E11CB34F7D9D1A3C91EF30C905"/>
  </w:style>
  <w:style w:type="paragraph" w:customStyle="1" w:styleId="C5F3E205B4B14CF7AC03B64B34EE99E7">
    <w:name w:val="C5F3E205B4B14CF7AC03B64B34EE99E7"/>
  </w:style>
  <w:style w:type="paragraph" w:customStyle="1" w:styleId="86F8860AEBAB4CB6A31BB94C7C64D0D2">
    <w:name w:val="86F8860AEBAB4CB6A31BB94C7C64D0D2"/>
  </w:style>
  <w:style w:type="paragraph" w:customStyle="1" w:styleId="ResumeText">
    <w:name w:val="Resume Text"/>
    <w:basedOn w:val="Normal"/>
    <w:qFormat/>
    <w:rsid w:val="007D651C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38EF89E9AB7B492F897FB4276DB22EEA">
    <w:name w:val="38EF89E9AB7B492F897FB4276DB22EEA"/>
  </w:style>
  <w:style w:type="character" w:styleId="PlaceholderText">
    <w:name w:val="Placeholder Text"/>
    <w:basedOn w:val="DefaultParagraphFont"/>
    <w:uiPriority w:val="99"/>
    <w:semiHidden/>
    <w:rsid w:val="00536586"/>
    <w:rPr>
      <w:color w:val="808080"/>
    </w:rPr>
  </w:style>
  <w:style w:type="paragraph" w:customStyle="1" w:styleId="438BF6E6444D4B8B8DBDB2D3A6A3AD6F">
    <w:name w:val="438BF6E6444D4B8B8DBDB2D3A6A3AD6F"/>
  </w:style>
  <w:style w:type="paragraph" w:customStyle="1" w:styleId="01C4AD7B0F5B44E8A2352FC1BB3357B6">
    <w:name w:val="01C4AD7B0F5B44E8A2352FC1BB3357B6"/>
  </w:style>
  <w:style w:type="paragraph" w:customStyle="1" w:styleId="502109BC821B4DF3AFD50A9F8F048825">
    <w:name w:val="502109BC821B4DF3AFD50A9F8F048825"/>
  </w:style>
  <w:style w:type="paragraph" w:customStyle="1" w:styleId="A57135AABE2F4B2A81772EE30605BD76">
    <w:name w:val="A57135AABE2F4B2A81772EE30605BD76"/>
  </w:style>
  <w:style w:type="paragraph" w:customStyle="1" w:styleId="DCB30476EDD94303B16030D89488CF7D">
    <w:name w:val="DCB30476EDD94303B16030D89488CF7D"/>
  </w:style>
  <w:style w:type="paragraph" w:customStyle="1" w:styleId="5E62A8A4FA144DEEBFB7923961D51BC1">
    <w:name w:val="5E62A8A4FA144DEEBFB7923961D51BC1"/>
  </w:style>
  <w:style w:type="paragraph" w:customStyle="1" w:styleId="2C4EF9729F314473BBC3CC4CDC4C23B8">
    <w:name w:val="2C4EF9729F314473BBC3CC4CDC4C23B8"/>
  </w:style>
  <w:style w:type="paragraph" w:customStyle="1" w:styleId="45B4556988D34A84BF6F760F32C1ABCA">
    <w:name w:val="45B4556988D34A84BF6F760F32C1ABCA"/>
  </w:style>
  <w:style w:type="paragraph" w:customStyle="1" w:styleId="C2687554DA41416D9AC82A443A85ED27">
    <w:name w:val="C2687554DA41416D9AC82A443A85ED27"/>
  </w:style>
  <w:style w:type="paragraph" w:customStyle="1" w:styleId="7826909FB1244B8A872ECE071438BBC9">
    <w:name w:val="7826909FB1244B8A872ECE071438BBC9"/>
  </w:style>
  <w:style w:type="paragraph" w:customStyle="1" w:styleId="FA3B2696E0064B3F86E3504547CA07DF">
    <w:name w:val="FA3B2696E0064B3F86E3504547CA07DF"/>
  </w:style>
  <w:style w:type="paragraph" w:customStyle="1" w:styleId="8B8DB39868BA45B7A57DFBEB342A48BD">
    <w:name w:val="8B8DB39868BA45B7A57DFBEB342A48BD"/>
    <w:rsid w:val="007D651C"/>
  </w:style>
  <w:style w:type="paragraph" w:customStyle="1" w:styleId="D74DED412D4C44499DD2CFB2F85292BE">
    <w:name w:val="D74DED412D4C44499DD2CFB2F85292BE"/>
    <w:rsid w:val="007D651C"/>
  </w:style>
  <w:style w:type="paragraph" w:customStyle="1" w:styleId="9B883026301E4C04BCE9A91E6D1FE9A6">
    <w:name w:val="9B883026301E4C04BCE9A91E6D1FE9A6"/>
    <w:rsid w:val="007D651C"/>
  </w:style>
  <w:style w:type="paragraph" w:customStyle="1" w:styleId="A44546D15F694F9E974C740721F2294B">
    <w:name w:val="A44546D15F694F9E974C740721F2294B"/>
    <w:rsid w:val="007D651C"/>
  </w:style>
  <w:style w:type="paragraph" w:customStyle="1" w:styleId="8260E3AA91724A578321853CD65BECB7">
    <w:name w:val="8260E3AA91724A578321853CD65BECB7"/>
    <w:rsid w:val="007D651C"/>
  </w:style>
  <w:style w:type="paragraph" w:customStyle="1" w:styleId="296101D2715E4185AA8F6FDE7E1AF06F">
    <w:name w:val="296101D2715E4185AA8F6FDE7E1AF06F"/>
    <w:rsid w:val="007D651C"/>
  </w:style>
  <w:style w:type="paragraph" w:customStyle="1" w:styleId="05EE957FF6F24E169686391DF430D5BB">
    <w:name w:val="05EE957FF6F24E169686391DF430D5BB"/>
    <w:rsid w:val="007D651C"/>
  </w:style>
  <w:style w:type="paragraph" w:customStyle="1" w:styleId="2ADA2FA2F75E4608B163D60FBD513F48">
    <w:name w:val="2ADA2FA2F75E4608B163D60FBD513F48"/>
    <w:rsid w:val="007D651C"/>
  </w:style>
  <w:style w:type="paragraph" w:customStyle="1" w:styleId="2654DB4C44984048AFE01699B297AE59">
    <w:name w:val="2654DB4C44984048AFE01699B297AE59"/>
    <w:rsid w:val="007D651C"/>
  </w:style>
  <w:style w:type="paragraph" w:customStyle="1" w:styleId="7491EB1F4815460D9336869CBB0EF3D9">
    <w:name w:val="7491EB1F4815460D9336869CBB0EF3D9"/>
    <w:rsid w:val="007D651C"/>
  </w:style>
  <w:style w:type="paragraph" w:customStyle="1" w:styleId="361B010422864B1A8DD65BB8722983FE">
    <w:name w:val="361B010422864B1A8DD65BB8722983FE"/>
    <w:rsid w:val="007D651C"/>
  </w:style>
  <w:style w:type="paragraph" w:customStyle="1" w:styleId="C01EFFE03CBA4B61B339FD8DFE8EECAD">
    <w:name w:val="C01EFFE03CBA4B61B339FD8DFE8EECAD"/>
    <w:rsid w:val="007D651C"/>
  </w:style>
  <w:style w:type="paragraph" w:customStyle="1" w:styleId="4CAF286BF28A4C7AA7267FAC12F02634">
    <w:name w:val="4CAF286BF28A4C7AA7267FAC12F02634"/>
    <w:rsid w:val="007D651C"/>
  </w:style>
  <w:style w:type="paragraph" w:customStyle="1" w:styleId="3DCA2D0801C447A1861D1453C2FFC098">
    <w:name w:val="3DCA2D0801C447A1861D1453C2FFC098"/>
    <w:rsid w:val="007D651C"/>
  </w:style>
  <w:style w:type="paragraph" w:customStyle="1" w:styleId="EBA9CF8D0FC8472696E5417633DAC662">
    <w:name w:val="EBA9CF8D0FC8472696E5417633DAC662"/>
    <w:rsid w:val="007D651C"/>
  </w:style>
  <w:style w:type="paragraph" w:customStyle="1" w:styleId="34D1FFC4CD0A4A388C0752E75B66321D">
    <w:name w:val="34D1FFC4CD0A4A388C0752E75B66321D"/>
    <w:rsid w:val="007D651C"/>
  </w:style>
  <w:style w:type="paragraph" w:customStyle="1" w:styleId="1765E20BEF1543E9887E356D6A4FD78A">
    <w:name w:val="1765E20BEF1543E9887E356D6A4FD78A"/>
    <w:rsid w:val="007D651C"/>
  </w:style>
  <w:style w:type="paragraph" w:customStyle="1" w:styleId="0E86B709A6D74E3A9824A3B39BE898A4">
    <w:name w:val="0E86B709A6D74E3A9824A3B39BE898A4"/>
    <w:rsid w:val="007D651C"/>
  </w:style>
  <w:style w:type="paragraph" w:customStyle="1" w:styleId="9955C84408C34B109865088B7F6CD402">
    <w:name w:val="9955C84408C34B109865088B7F6CD402"/>
    <w:rsid w:val="007D651C"/>
  </w:style>
  <w:style w:type="paragraph" w:customStyle="1" w:styleId="1735B6C0C74F46CC9DBB05069829CB0D">
    <w:name w:val="1735B6C0C74F46CC9DBB05069829CB0D"/>
    <w:rsid w:val="007D651C"/>
  </w:style>
  <w:style w:type="paragraph" w:customStyle="1" w:styleId="6CFD8D8F89434099A3BFFF65B4EFDE76">
    <w:name w:val="6CFD8D8F89434099A3BFFF65B4EFDE76"/>
    <w:rsid w:val="007D651C"/>
  </w:style>
  <w:style w:type="paragraph" w:customStyle="1" w:styleId="73FA5C356CD842488D3E98FD117995BC">
    <w:name w:val="73FA5C356CD842488D3E98FD117995BC"/>
    <w:rsid w:val="007D651C"/>
  </w:style>
  <w:style w:type="paragraph" w:customStyle="1" w:styleId="60FFCBDA993943989236A20349B0D035">
    <w:name w:val="60FFCBDA993943989236A20349B0D035"/>
    <w:rsid w:val="007D651C"/>
  </w:style>
  <w:style w:type="paragraph" w:customStyle="1" w:styleId="3D9039AA2C434711B021E7FC4DF5E15D">
    <w:name w:val="3D9039AA2C434711B021E7FC4DF5E15D"/>
    <w:rsid w:val="007D651C"/>
  </w:style>
  <w:style w:type="paragraph" w:customStyle="1" w:styleId="0053DEA4541F4D3BB3E468B89AC738C5">
    <w:name w:val="0053DEA4541F4D3BB3E468B89AC738C5"/>
    <w:rsid w:val="007D651C"/>
  </w:style>
  <w:style w:type="paragraph" w:customStyle="1" w:styleId="3EFDE52992804709A7D0D46066D8F6FE">
    <w:name w:val="3EFDE52992804709A7D0D46066D8F6FE"/>
    <w:rsid w:val="007D651C"/>
  </w:style>
  <w:style w:type="paragraph" w:customStyle="1" w:styleId="3383DF41F42546B6B1EF1B5F3F278A48">
    <w:name w:val="3383DF41F42546B6B1EF1B5F3F278A48"/>
    <w:rsid w:val="00536586"/>
  </w:style>
  <w:style w:type="paragraph" w:customStyle="1" w:styleId="770948AD4E9F4C0C900066EEBF941499">
    <w:name w:val="770948AD4E9F4C0C900066EEBF941499"/>
    <w:rsid w:val="005365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174 PADRE GOMEZ ST. BRGY 62-AV</CompanyAddress>
  <CompanyPhone>+639053327291</CompanyPhone>
  <CompanyFax/>
  <CompanyEmail>sotto16marie@gmail.com| sottomarieleen@yahoo.com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56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 Leen sigamata sotto</dc:creator>
  <cp:keywords/>
  <cp:lastModifiedBy>user</cp:lastModifiedBy>
  <cp:revision>7</cp:revision>
  <dcterms:created xsi:type="dcterms:W3CDTF">2018-10-21T16:32:00Z</dcterms:created>
  <dcterms:modified xsi:type="dcterms:W3CDTF">2018-12-12T01:27:00Z</dcterms:modified>
  <cp:category>CAVITE CITY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